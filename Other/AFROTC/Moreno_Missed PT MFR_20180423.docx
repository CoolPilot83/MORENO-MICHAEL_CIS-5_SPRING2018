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5CC92" w14:textId="53374C72" w:rsidR="00170AB7" w:rsidRPr="005B0656" w:rsidRDefault="00170AB7" w:rsidP="00170AB7">
      <w:pPr>
        <w:tabs>
          <w:tab w:val="left" w:pos="900"/>
        </w:tabs>
        <w:rPr>
          <w:rFonts w:ascii="Times New Roman" w:hAnsi="Times New Roman"/>
          <w:szCs w:val="24"/>
        </w:rPr>
      </w:pPr>
    </w:p>
    <w:p w14:paraId="0D15BAEF" w14:textId="77777777" w:rsidR="009C1D23" w:rsidRPr="005B0656" w:rsidRDefault="009C1D23" w:rsidP="009C1D23">
      <w:pPr>
        <w:pStyle w:val="Default"/>
      </w:pPr>
    </w:p>
    <w:p w14:paraId="15B117A7" w14:textId="77777777" w:rsidR="00880450" w:rsidRPr="005B0656" w:rsidRDefault="00880450" w:rsidP="009C1D23">
      <w:pPr>
        <w:pStyle w:val="Default"/>
      </w:pPr>
    </w:p>
    <w:p w14:paraId="45E51751" w14:textId="3D89CF0D" w:rsidR="00880450" w:rsidRPr="005B0656" w:rsidRDefault="00880450" w:rsidP="00B333AB">
      <w:pPr>
        <w:pStyle w:val="Default"/>
        <w:jc w:val="right"/>
      </w:pPr>
      <w:r w:rsidRPr="005B0656">
        <w:tab/>
      </w:r>
      <w:r w:rsidRPr="005B0656">
        <w:tab/>
      </w:r>
      <w:r w:rsidRPr="005B0656">
        <w:tab/>
      </w:r>
      <w:r w:rsidRPr="005B0656">
        <w:tab/>
      </w:r>
      <w:r w:rsidRPr="005B0656">
        <w:tab/>
      </w:r>
      <w:r w:rsidRPr="005B0656">
        <w:tab/>
      </w:r>
      <w:r w:rsidRPr="005B0656">
        <w:tab/>
      </w:r>
      <w:r w:rsidRPr="005B0656">
        <w:tab/>
      </w:r>
      <w:r w:rsidRPr="005B0656">
        <w:tab/>
      </w:r>
      <w:r w:rsidRPr="005B0656">
        <w:tab/>
        <w:t xml:space="preserve">    </w:t>
      </w:r>
      <w:r w:rsidR="00A20B86" w:rsidRPr="005B0656">
        <w:t xml:space="preserve">           </w:t>
      </w:r>
      <w:r w:rsidR="002F7A1D">
        <w:t xml:space="preserve">    </w:t>
      </w:r>
      <w:r w:rsidR="00FC46C6">
        <w:t>2</w:t>
      </w:r>
      <w:r w:rsidR="0050667E">
        <w:t>4</w:t>
      </w:r>
      <w:r w:rsidR="004A4984">
        <w:t xml:space="preserve"> Apr</w:t>
      </w:r>
      <w:r w:rsidR="00A8196A">
        <w:t xml:space="preserve"> 18</w:t>
      </w:r>
    </w:p>
    <w:p w14:paraId="00BC5A5E" w14:textId="77777777" w:rsidR="00880450" w:rsidRPr="005B0656" w:rsidRDefault="00880450" w:rsidP="00880450">
      <w:pPr>
        <w:pStyle w:val="Default"/>
      </w:pPr>
    </w:p>
    <w:p w14:paraId="54E376C1" w14:textId="7365AAD9" w:rsidR="00880450" w:rsidRPr="005B0656" w:rsidRDefault="00880450" w:rsidP="00E7548E">
      <w:pPr>
        <w:pStyle w:val="Default"/>
      </w:pPr>
      <w:r w:rsidRPr="005B0656">
        <w:t>MEMORANDUM FOR AFROTC DET 002</w:t>
      </w:r>
      <w:r w:rsidR="00FC46C6">
        <w:t xml:space="preserve"> </w:t>
      </w:r>
      <w:r w:rsidR="0050667E">
        <w:t>OFC</w:t>
      </w:r>
    </w:p>
    <w:p w14:paraId="354FA335" w14:textId="77777777" w:rsidR="00880450" w:rsidRPr="005B0656" w:rsidRDefault="00880450" w:rsidP="00880450">
      <w:pPr>
        <w:pStyle w:val="Default"/>
      </w:pPr>
    </w:p>
    <w:p w14:paraId="4B34E612" w14:textId="7C4AEA84" w:rsidR="00880450" w:rsidRPr="005B0656" w:rsidRDefault="00880450" w:rsidP="00B333AB">
      <w:pPr>
        <w:pStyle w:val="Default"/>
      </w:pPr>
      <w:r w:rsidRPr="005B0656">
        <w:t>FROM:  AFROTC DET 002/</w:t>
      </w:r>
      <w:r w:rsidR="00FD79B8">
        <w:t>CW/TRS/CC</w:t>
      </w:r>
    </w:p>
    <w:p w14:paraId="476B14C2" w14:textId="77777777" w:rsidR="00880450" w:rsidRPr="005B0656" w:rsidRDefault="00880450" w:rsidP="00880450">
      <w:pPr>
        <w:pStyle w:val="Default"/>
      </w:pPr>
    </w:p>
    <w:p w14:paraId="7208369B" w14:textId="5A1DC16D" w:rsidR="00880450" w:rsidRPr="005B0656" w:rsidRDefault="00880450" w:rsidP="00880450">
      <w:pPr>
        <w:pStyle w:val="Default"/>
      </w:pPr>
      <w:r w:rsidRPr="005B0656">
        <w:t xml:space="preserve">SUBJECT:  </w:t>
      </w:r>
      <w:r w:rsidR="00862117" w:rsidRPr="00862117">
        <w:t>Miss</w:t>
      </w:r>
      <w:r w:rsidR="00FC46C6">
        <w:t>ing</w:t>
      </w:r>
      <w:r w:rsidR="00862117" w:rsidRPr="00862117">
        <w:t xml:space="preserve"> Physical Training (PT) during Lead</w:t>
      </w:r>
      <w:r w:rsidR="00862117">
        <w:t xml:space="preserve">ership Laboratory </w:t>
      </w:r>
      <w:r w:rsidR="008F20BC">
        <w:t>(LLAB)</w:t>
      </w:r>
    </w:p>
    <w:p w14:paraId="4023DA3C" w14:textId="77777777" w:rsidR="00880450" w:rsidRPr="005B0656" w:rsidRDefault="00880450" w:rsidP="00880450">
      <w:pPr>
        <w:pStyle w:val="Default"/>
      </w:pPr>
    </w:p>
    <w:p w14:paraId="3936D317" w14:textId="18BDB5E7" w:rsidR="009C3EF5" w:rsidRPr="009C3EF5" w:rsidRDefault="009C3EF5" w:rsidP="009C3EF5">
      <w:pPr>
        <w:tabs>
          <w:tab w:val="left" w:pos="270"/>
        </w:tabs>
        <w:rPr>
          <w:rFonts w:ascii="Times New Roman" w:eastAsiaTheme="minorEastAsia" w:hAnsi="Times New Roman"/>
          <w:szCs w:val="24"/>
        </w:rPr>
      </w:pPr>
      <w:r w:rsidRPr="009C3EF5">
        <w:rPr>
          <w:rFonts w:ascii="Times New Roman" w:eastAsiaTheme="minorEastAsia" w:hAnsi="Times New Roman"/>
          <w:szCs w:val="24"/>
        </w:rPr>
        <w:t xml:space="preserve">1.  </w:t>
      </w:r>
      <w:r w:rsidR="008F20BC" w:rsidRPr="008F20BC">
        <w:rPr>
          <w:rFonts w:ascii="Times New Roman" w:eastAsiaTheme="minorEastAsia" w:hAnsi="Times New Roman"/>
          <w:szCs w:val="24"/>
        </w:rPr>
        <w:t>The purpose of this memorandum is to provide Detachment (</w:t>
      </w:r>
      <w:proofErr w:type="spellStart"/>
      <w:r w:rsidR="008F20BC" w:rsidRPr="008F20BC">
        <w:rPr>
          <w:rFonts w:ascii="Times New Roman" w:eastAsiaTheme="minorEastAsia" w:hAnsi="Times New Roman"/>
          <w:szCs w:val="24"/>
        </w:rPr>
        <w:t>Det</w:t>
      </w:r>
      <w:proofErr w:type="spellEnd"/>
      <w:r w:rsidR="008F20BC" w:rsidRPr="008F20BC">
        <w:rPr>
          <w:rFonts w:ascii="Times New Roman" w:eastAsiaTheme="minorEastAsia" w:hAnsi="Times New Roman"/>
          <w:szCs w:val="24"/>
        </w:rPr>
        <w:t>) 002</w:t>
      </w:r>
      <w:r w:rsidR="0050667E">
        <w:rPr>
          <w:rFonts w:ascii="Times New Roman" w:eastAsiaTheme="minorEastAsia" w:hAnsi="Times New Roman"/>
          <w:szCs w:val="24"/>
        </w:rPr>
        <w:t xml:space="preserve"> OFC</w:t>
      </w:r>
      <w:r w:rsidR="008F20BC" w:rsidRPr="008F20BC">
        <w:rPr>
          <w:rFonts w:ascii="Times New Roman" w:eastAsiaTheme="minorEastAsia" w:hAnsi="Times New Roman"/>
          <w:szCs w:val="24"/>
        </w:rPr>
        <w:t xml:space="preserve"> with </w:t>
      </w:r>
      <w:r w:rsidR="00FC46C6">
        <w:rPr>
          <w:rFonts w:ascii="Times New Roman" w:eastAsiaTheme="minorEastAsia" w:hAnsi="Times New Roman"/>
          <w:szCs w:val="24"/>
        </w:rPr>
        <w:t xml:space="preserve">the </w:t>
      </w:r>
      <w:r w:rsidR="008F20BC" w:rsidRPr="008F20BC">
        <w:rPr>
          <w:rFonts w:ascii="Times New Roman" w:eastAsiaTheme="minorEastAsia" w:hAnsi="Times New Roman"/>
          <w:szCs w:val="24"/>
        </w:rPr>
        <w:t>reason I</w:t>
      </w:r>
      <w:r w:rsidR="00FC46C6">
        <w:rPr>
          <w:rFonts w:ascii="Times New Roman" w:eastAsiaTheme="minorEastAsia" w:hAnsi="Times New Roman"/>
          <w:szCs w:val="24"/>
        </w:rPr>
        <w:t>,</w:t>
      </w:r>
      <w:r w:rsidR="00FC46C6" w:rsidRPr="00FC46C6">
        <w:rPr>
          <w:rFonts w:ascii="Times New Roman" w:eastAsiaTheme="minorEastAsia" w:hAnsi="Times New Roman"/>
          <w:szCs w:val="24"/>
        </w:rPr>
        <w:t xml:space="preserve"> </w:t>
      </w:r>
      <w:r w:rsidR="00FC46C6">
        <w:rPr>
          <w:rFonts w:ascii="Times New Roman" w:eastAsiaTheme="minorEastAsia" w:hAnsi="Times New Roman"/>
          <w:szCs w:val="24"/>
        </w:rPr>
        <w:t>C</w:t>
      </w:r>
      <w:r w:rsidR="00FC46C6">
        <w:rPr>
          <w:rFonts w:ascii="Times New Roman" w:eastAsiaTheme="minorEastAsia" w:hAnsi="Times New Roman"/>
          <w:szCs w:val="24"/>
        </w:rPr>
        <w:t>/</w:t>
      </w:r>
      <w:r w:rsidR="00FC46C6">
        <w:rPr>
          <w:rFonts w:ascii="Times New Roman" w:eastAsiaTheme="minorEastAsia" w:hAnsi="Times New Roman"/>
          <w:szCs w:val="24"/>
        </w:rPr>
        <w:t>Moreno</w:t>
      </w:r>
      <w:r w:rsidR="008F20BC" w:rsidRPr="008F20BC">
        <w:rPr>
          <w:rFonts w:ascii="Times New Roman" w:eastAsiaTheme="minorEastAsia" w:hAnsi="Times New Roman"/>
          <w:szCs w:val="24"/>
        </w:rPr>
        <w:t xml:space="preserve"> w</w:t>
      </w:r>
      <w:r w:rsidR="00FC46C6">
        <w:rPr>
          <w:rFonts w:ascii="Times New Roman" w:eastAsiaTheme="minorEastAsia" w:hAnsi="Times New Roman"/>
          <w:szCs w:val="24"/>
        </w:rPr>
        <w:t>ill</w:t>
      </w:r>
      <w:r w:rsidR="008F20BC" w:rsidRPr="008F20BC">
        <w:rPr>
          <w:rFonts w:ascii="Times New Roman" w:eastAsiaTheme="minorEastAsia" w:hAnsi="Times New Roman"/>
          <w:szCs w:val="24"/>
        </w:rPr>
        <w:t xml:space="preserve"> not </w:t>
      </w:r>
      <w:r w:rsidR="00FC46C6">
        <w:rPr>
          <w:rFonts w:ascii="Times New Roman" w:eastAsiaTheme="minorEastAsia" w:hAnsi="Times New Roman"/>
          <w:szCs w:val="24"/>
        </w:rPr>
        <w:t>be able to attend</w:t>
      </w:r>
      <w:r w:rsidR="008F20BC" w:rsidRPr="008F20BC">
        <w:rPr>
          <w:rFonts w:ascii="Times New Roman" w:eastAsiaTheme="minorEastAsia" w:hAnsi="Times New Roman"/>
          <w:szCs w:val="24"/>
        </w:rPr>
        <w:t xml:space="preserve"> PT the week of</w:t>
      </w:r>
      <w:r w:rsidR="008F20BC">
        <w:rPr>
          <w:rFonts w:ascii="Times New Roman" w:eastAsiaTheme="minorEastAsia" w:hAnsi="Times New Roman"/>
          <w:szCs w:val="24"/>
        </w:rPr>
        <w:t xml:space="preserve"> Leadership Laboratory (LLAB) 2</w:t>
      </w:r>
      <w:r w:rsidR="00FC46C6">
        <w:rPr>
          <w:rFonts w:ascii="Times New Roman" w:eastAsiaTheme="minorEastAsia" w:hAnsi="Times New Roman"/>
          <w:szCs w:val="24"/>
        </w:rPr>
        <w:t>4</w:t>
      </w:r>
      <w:r w:rsidR="00A8196A" w:rsidRPr="00A8196A">
        <w:rPr>
          <w:rFonts w:ascii="Times New Roman" w:eastAsiaTheme="minorEastAsia" w:hAnsi="Times New Roman"/>
          <w:szCs w:val="24"/>
        </w:rPr>
        <w:t>.</w:t>
      </w:r>
    </w:p>
    <w:p w14:paraId="074CF06D" w14:textId="77777777" w:rsidR="009C3EF5" w:rsidRPr="009C3EF5" w:rsidRDefault="009C3EF5" w:rsidP="009C3EF5">
      <w:pPr>
        <w:tabs>
          <w:tab w:val="left" w:pos="270"/>
        </w:tabs>
        <w:rPr>
          <w:rFonts w:ascii="Times New Roman" w:eastAsiaTheme="minorEastAsia" w:hAnsi="Times New Roman"/>
          <w:szCs w:val="24"/>
        </w:rPr>
      </w:pPr>
    </w:p>
    <w:p w14:paraId="1E2AD22B" w14:textId="184981AF" w:rsidR="00E033BF" w:rsidRDefault="00E033BF" w:rsidP="00E033BF">
      <w:pPr>
        <w:pStyle w:val="Default"/>
      </w:pPr>
      <w:r>
        <w:t xml:space="preserve">2.  </w:t>
      </w:r>
      <w:r w:rsidR="00862117">
        <w:t xml:space="preserve"> </w:t>
      </w:r>
      <w:r w:rsidR="004A4984">
        <w:t>I w</w:t>
      </w:r>
      <w:r w:rsidR="00FC46C6">
        <w:t>ill be</w:t>
      </w:r>
      <w:r w:rsidR="004A4984">
        <w:t xml:space="preserve"> absent on </w:t>
      </w:r>
      <w:r w:rsidR="00FC46C6">
        <w:t>27</w:t>
      </w:r>
      <w:r w:rsidR="004A4984">
        <w:t xml:space="preserve"> Apr</w:t>
      </w:r>
      <w:r w:rsidR="002F7A1D">
        <w:t xml:space="preserve"> 18 because </w:t>
      </w:r>
      <w:r w:rsidR="004A4984">
        <w:t>I have</w:t>
      </w:r>
      <w:r w:rsidR="004A4984" w:rsidRPr="00740945">
        <w:t xml:space="preserve"> </w:t>
      </w:r>
      <w:r w:rsidR="00FC46C6">
        <w:t>a midterm, at the cross-town campus, Riverside City College</w:t>
      </w:r>
      <w:r w:rsidR="004A4984" w:rsidRPr="00740945">
        <w:t>.  I</w:t>
      </w:r>
      <w:r w:rsidR="00FC46C6">
        <w:t>t</w:t>
      </w:r>
      <w:r w:rsidR="004A4984" w:rsidRPr="00740945">
        <w:t xml:space="preserve"> w</w:t>
      </w:r>
      <w:r w:rsidR="00FC46C6">
        <w:t xml:space="preserve">ould be wise </w:t>
      </w:r>
      <w:r w:rsidR="0050667E">
        <w:t xml:space="preserve">that I </w:t>
      </w:r>
      <w:r w:rsidR="00FC46C6">
        <w:t>maintain academics in all other courses, sir</w:t>
      </w:r>
      <w:r w:rsidR="0050667E">
        <w:t>.</w:t>
      </w:r>
    </w:p>
    <w:p w14:paraId="09E207A2" w14:textId="77777777" w:rsidR="00E033BF" w:rsidRPr="00E033BF" w:rsidRDefault="00E033BF" w:rsidP="00E033BF">
      <w:pPr>
        <w:rPr>
          <w:rFonts w:ascii="Times New Roman" w:eastAsiaTheme="minorEastAsia" w:hAnsi="Times New Roman"/>
          <w:szCs w:val="24"/>
        </w:rPr>
      </w:pPr>
      <w:bookmarkStart w:id="0" w:name="_Hlk506817394"/>
    </w:p>
    <w:p w14:paraId="3462A6F6" w14:textId="69BFCEA8" w:rsidR="00E033BF" w:rsidRPr="00E033BF" w:rsidRDefault="008F20BC" w:rsidP="00A8196A">
      <w:pPr>
        <w:rPr>
          <w:rFonts w:ascii="Times New Roman" w:eastAsiaTheme="minorEastAsia" w:hAnsi="Times New Roman"/>
          <w:szCs w:val="24"/>
        </w:rPr>
      </w:pPr>
      <w:r>
        <w:rPr>
          <w:rFonts w:ascii="Times New Roman" w:eastAsiaTheme="minorEastAsia" w:hAnsi="Times New Roman"/>
          <w:szCs w:val="24"/>
        </w:rPr>
        <w:t>3</w:t>
      </w:r>
      <w:r w:rsidR="00E033BF" w:rsidRPr="00E033BF">
        <w:rPr>
          <w:rFonts w:ascii="Times New Roman" w:eastAsiaTheme="minorEastAsia" w:hAnsi="Times New Roman"/>
          <w:szCs w:val="24"/>
        </w:rPr>
        <w:t xml:space="preserve">.  </w:t>
      </w:r>
      <w:r w:rsidR="00A8196A" w:rsidRPr="00A8196A">
        <w:rPr>
          <w:rFonts w:ascii="Times New Roman" w:eastAsiaTheme="minorEastAsia" w:hAnsi="Times New Roman"/>
          <w:szCs w:val="24"/>
        </w:rPr>
        <w:t>If you have any questions or con</w:t>
      </w:r>
      <w:r w:rsidR="00A8196A">
        <w:rPr>
          <w:rFonts w:ascii="Times New Roman" w:eastAsiaTheme="minorEastAsia" w:hAnsi="Times New Roman"/>
          <w:szCs w:val="24"/>
        </w:rPr>
        <w:t xml:space="preserve">cerns, please contact me at </w:t>
      </w:r>
      <w:r w:rsidR="00FD79B8">
        <w:rPr>
          <w:rFonts w:ascii="Times New Roman" w:eastAsiaTheme="minorEastAsia" w:hAnsi="Times New Roman"/>
          <w:szCs w:val="24"/>
        </w:rPr>
        <w:t>(9</w:t>
      </w:r>
      <w:r w:rsidR="00FC46C6">
        <w:rPr>
          <w:rFonts w:ascii="Times New Roman" w:eastAsiaTheme="minorEastAsia" w:hAnsi="Times New Roman"/>
          <w:szCs w:val="24"/>
        </w:rPr>
        <w:t>51</w:t>
      </w:r>
      <w:r w:rsidR="00FD79B8">
        <w:rPr>
          <w:rFonts w:ascii="Times New Roman" w:eastAsiaTheme="minorEastAsia" w:hAnsi="Times New Roman"/>
          <w:szCs w:val="24"/>
        </w:rPr>
        <w:t xml:space="preserve">) </w:t>
      </w:r>
      <w:r w:rsidR="00FC46C6">
        <w:rPr>
          <w:rFonts w:ascii="Times New Roman" w:eastAsiaTheme="minorEastAsia" w:hAnsi="Times New Roman"/>
          <w:szCs w:val="24"/>
        </w:rPr>
        <w:t>807</w:t>
      </w:r>
      <w:r w:rsidR="00FD79B8">
        <w:rPr>
          <w:rFonts w:ascii="Times New Roman" w:eastAsiaTheme="minorEastAsia" w:hAnsi="Times New Roman"/>
          <w:szCs w:val="24"/>
        </w:rPr>
        <w:t>-</w:t>
      </w:r>
      <w:r w:rsidR="00FC46C6">
        <w:rPr>
          <w:rFonts w:ascii="Times New Roman" w:eastAsiaTheme="minorEastAsia" w:hAnsi="Times New Roman"/>
          <w:szCs w:val="24"/>
        </w:rPr>
        <w:t>1440</w:t>
      </w:r>
      <w:r w:rsidR="002F7A1D">
        <w:rPr>
          <w:rFonts w:ascii="Times New Roman" w:eastAsiaTheme="minorEastAsia" w:hAnsi="Times New Roman"/>
          <w:szCs w:val="24"/>
        </w:rPr>
        <w:t xml:space="preserve"> </w:t>
      </w:r>
      <w:r w:rsidR="00A8196A">
        <w:rPr>
          <w:rFonts w:ascii="Times New Roman" w:eastAsiaTheme="minorEastAsia" w:hAnsi="Times New Roman"/>
          <w:szCs w:val="24"/>
        </w:rPr>
        <w:t>or</w:t>
      </w:r>
      <w:r w:rsidR="002F7A1D">
        <w:rPr>
          <w:rFonts w:ascii="Times New Roman" w:eastAsiaTheme="minorEastAsia" w:hAnsi="Times New Roman"/>
          <w:szCs w:val="24"/>
        </w:rPr>
        <w:t xml:space="preserve"> </w:t>
      </w:r>
      <w:r w:rsidR="00FC46C6">
        <w:rPr>
          <w:rFonts w:ascii="Times New Roman" w:eastAsiaTheme="minorEastAsia" w:hAnsi="Times New Roman"/>
          <w:szCs w:val="24"/>
        </w:rPr>
        <w:t>mmoreno122@student.rccd.edu.</w:t>
      </w:r>
      <w:r w:rsidR="007524F3">
        <w:rPr>
          <w:rFonts w:ascii="Times New Roman" w:eastAsiaTheme="minorEastAsia" w:hAnsi="Times New Roman"/>
          <w:szCs w:val="24"/>
          <w:highlight w:val="yellow"/>
        </w:rPr>
        <w:t xml:space="preserve"> </w:t>
      </w:r>
    </w:p>
    <w:bookmarkEnd w:id="0"/>
    <w:p w14:paraId="5D4D68F1" w14:textId="0E89C5DA" w:rsidR="009C3EF5" w:rsidRPr="005B0656" w:rsidRDefault="009C3EF5" w:rsidP="00880450">
      <w:pPr>
        <w:pStyle w:val="Default"/>
      </w:pPr>
    </w:p>
    <w:p w14:paraId="2E9D8231" w14:textId="77777777" w:rsidR="00880450" w:rsidRPr="005B0656" w:rsidRDefault="00880450" w:rsidP="00880450">
      <w:pPr>
        <w:pStyle w:val="Default"/>
      </w:pPr>
    </w:p>
    <w:p w14:paraId="6B9869FD" w14:textId="22219949" w:rsidR="00880450" w:rsidRPr="0050667E" w:rsidRDefault="00880450" w:rsidP="00880450">
      <w:pPr>
        <w:pStyle w:val="Default"/>
        <w:rPr>
          <w:i/>
        </w:rPr>
      </w:pPr>
      <w:r w:rsidRPr="005B0656">
        <w:tab/>
      </w:r>
      <w:r w:rsidRPr="005B0656">
        <w:tab/>
      </w:r>
      <w:r w:rsidRPr="005B0656">
        <w:tab/>
      </w:r>
      <w:r w:rsidRPr="005B0656">
        <w:tab/>
      </w:r>
      <w:r w:rsidRPr="005B0656">
        <w:tab/>
      </w:r>
      <w:r w:rsidRPr="005B0656">
        <w:tab/>
      </w:r>
      <w:r w:rsidRPr="005B0656">
        <w:tab/>
      </w:r>
      <w:r w:rsidR="0050667E" w:rsidRPr="0050667E">
        <w:rPr>
          <w:i/>
        </w:rPr>
        <w:t>Very Respectfully,</w:t>
      </w:r>
    </w:p>
    <w:p w14:paraId="7E023F70" w14:textId="77777777" w:rsidR="0050667E" w:rsidRPr="0050667E" w:rsidRDefault="0050667E" w:rsidP="00880450">
      <w:pPr>
        <w:pStyle w:val="Default"/>
        <w:rPr>
          <w:i/>
        </w:rPr>
      </w:pPr>
    </w:p>
    <w:p w14:paraId="51270718" w14:textId="46F7EF94" w:rsidR="00880450" w:rsidRPr="005B0656" w:rsidRDefault="00B333AB" w:rsidP="00FD79B8">
      <w:pPr>
        <w:pStyle w:val="Default"/>
        <w:ind w:left="5040" w:hanging="5040"/>
      </w:pPr>
      <w:r>
        <w:tab/>
        <w:t>//</w:t>
      </w:r>
      <w:r w:rsidR="00FC46C6">
        <w:t>MDM</w:t>
      </w:r>
      <w:r w:rsidR="006E53DF" w:rsidRPr="005B0656">
        <w:t>/</w:t>
      </w:r>
      <w:r w:rsidR="006E53DF" w:rsidRPr="005B0656">
        <w:rPr>
          <w:i/>
        </w:rPr>
        <w:t>Signed</w:t>
      </w:r>
      <w:r>
        <w:t>/</w:t>
      </w:r>
      <w:r w:rsidR="00FC46C6">
        <w:t>2</w:t>
      </w:r>
      <w:r w:rsidR="0050667E">
        <w:t>4</w:t>
      </w:r>
      <w:r w:rsidR="004A4984">
        <w:t xml:space="preserve"> Apr</w:t>
      </w:r>
      <w:r w:rsidR="00A8196A">
        <w:t xml:space="preserve"> 18</w:t>
      </w:r>
      <w:r w:rsidR="00880450" w:rsidRPr="005B0656">
        <w:t>//</w:t>
      </w:r>
    </w:p>
    <w:p w14:paraId="2FB6BD39" w14:textId="04F28B65" w:rsidR="009C3EF5" w:rsidRDefault="00FC46C6" w:rsidP="00FD79B8">
      <w:pPr>
        <w:pStyle w:val="Default"/>
        <w:ind w:left="5040"/>
      </w:pPr>
      <w:r>
        <w:t>MICHAEL D. MORENO</w:t>
      </w:r>
      <w:r w:rsidR="00431E8F" w:rsidRPr="005B0656">
        <w:t xml:space="preserve">, </w:t>
      </w:r>
      <w:r w:rsidR="00FD79B8">
        <w:t>C/</w:t>
      </w:r>
      <w:r>
        <w:t>4C</w:t>
      </w:r>
      <w:r w:rsidR="00862117">
        <w:t xml:space="preserve"> </w:t>
      </w:r>
      <w:r w:rsidR="009C3EF5">
        <w:t>AFROTC</w:t>
      </w:r>
    </w:p>
    <w:p w14:paraId="23DC9158" w14:textId="7A8EE8F8" w:rsidR="00233BF0" w:rsidRDefault="00FC46C6" w:rsidP="00FD79B8">
      <w:pPr>
        <w:pStyle w:val="Default"/>
        <w:ind w:left="5040"/>
      </w:pPr>
      <w:r>
        <w:t>CHARLIE FLIGHT</w:t>
      </w:r>
    </w:p>
    <w:p w14:paraId="5FC0A978" w14:textId="77777777" w:rsidR="00880450" w:rsidRPr="005B0656" w:rsidRDefault="00233BF0" w:rsidP="00880450">
      <w:pPr>
        <w:pStyle w:val="Defaul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324BE3" w14:textId="77777777" w:rsidR="0040511C" w:rsidRDefault="0040511C" w:rsidP="00880450">
      <w:pPr>
        <w:pStyle w:val="Default"/>
      </w:pPr>
    </w:p>
    <w:p w14:paraId="6FE31B2F" w14:textId="0B2A31C8" w:rsidR="00880450" w:rsidRPr="005B0656" w:rsidRDefault="00880450" w:rsidP="00E66233">
      <w:pPr>
        <w:pStyle w:val="Default"/>
      </w:pPr>
      <w:r w:rsidRPr="005B0656">
        <w:t>AFROTC DET 002</w:t>
      </w:r>
    </w:p>
    <w:p w14:paraId="7696C72B" w14:textId="77777777" w:rsidR="00880450" w:rsidRPr="005B0656" w:rsidRDefault="00880450" w:rsidP="00880450">
      <w:pPr>
        <w:pStyle w:val="Default"/>
      </w:pPr>
    </w:p>
    <w:p w14:paraId="1163A872" w14:textId="40F82F8B" w:rsidR="00880450" w:rsidRPr="005B0656" w:rsidRDefault="00880450" w:rsidP="0058376F">
      <w:pPr>
        <w:pStyle w:val="Default"/>
      </w:pPr>
      <w:r w:rsidRPr="005B0656">
        <w:t xml:space="preserve">MEMORANDUM FOR </w:t>
      </w:r>
      <w:bookmarkStart w:id="1" w:name="_GoBack"/>
      <w:bookmarkEnd w:id="1"/>
      <w:r w:rsidR="00A142FB" w:rsidRPr="005B0656">
        <w:t>AFROTC DET 002/</w:t>
      </w:r>
      <w:r w:rsidR="00862117">
        <w:t>CW/</w:t>
      </w:r>
      <w:r w:rsidR="00FD79B8">
        <w:t>TRS/CC</w:t>
      </w:r>
    </w:p>
    <w:p w14:paraId="3741DF94" w14:textId="77777777" w:rsidR="00880450" w:rsidRPr="005B0656" w:rsidRDefault="00880450" w:rsidP="00880450">
      <w:pPr>
        <w:pStyle w:val="Default"/>
      </w:pPr>
    </w:p>
    <w:p w14:paraId="752AF326" w14:textId="77777777" w:rsidR="00880450" w:rsidRPr="005B0656" w:rsidRDefault="00880450" w:rsidP="00880450">
      <w:pPr>
        <w:pStyle w:val="Default"/>
      </w:pPr>
      <w:r w:rsidRPr="005B0656">
        <w:t>___ Approved / ___ Disapproved (with comments)</w:t>
      </w:r>
    </w:p>
    <w:p w14:paraId="0BBEF677" w14:textId="77777777" w:rsidR="00880450" w:rsidRPr="005B0656" w:rsidRDefault="00880450" w:rsidP="00880450">
      <w:pPr>
        <w:pStyle w:val="Default"/>
      </w:pPr>
    </w:p>
    <w:p w14:paraId="3801D7DF" w14:textId="77777777" w:rsidR="00880450" w:rsidRPr="005B0656" w:rsidRDefault="00880450" w:rsidP="00880450">
      <w:pPr>
        <w:pStyle w:val="Default"/>
      </w:pPr>
    </w:p>
    <w:p w14:paraId="39C35908" w14:textId="77777777" w:rsidR="00880450" w:rsidRPr="005B0656" w:rsidRDefault="00880450" w:rsidP="00880450">
      <w:pPr>
        <w:pStyle w:val="Default"/>
      </w:pPr>
    </w:p>
    <w:p w14:paraId="163B6BA4" w14:textId="77777777" w:rsidR="00880450" w:rsidRPr="005B0656" w:rsidRDefault="00880450" w:rsidP="00880450">
      <w:pPr>
        <w:pStyle w:val="Default"/>
      </w:pPr>
    </w:p>
    <w:p w14:paraId="009D1CFE" w14:textId="270DB88A" w:rsidR="0058376F" w:rsidRPr="005B0656" w:rsidRDefault="004A4984" w:rsidP="00FD79B8">
      <w:pPr>
        <w:pStyle w:val="Default"/>
        <w:ind w:left="5040"/>
      </w:pPr>
      <w:r>
        <w:t>AUSTIN J. BUSCHER</w:t>
      </w:r>
      <w:r w:rsidR="0058376F" w:rsidRPr="005B0656">
        <w:t xml:space="preserve">, </w:t>
      </w:r>
      <w:proofErr w:type="spellStart"/>
      <w:r w:rsidR="0058376F" w:rsidRPr="005B0656">
        <w:t>Capt</w:t>
      </w:r>
      <w:proofErr w:type="spellEnd"/>
      <w:r w:rsidR="0058376F" w:rsidRPr="005B0656">
        <w:t>, USAF</w:t>
      </w:r>
    </w:p>
    <w:p w14:paraId="64C19D0F" w14:textId="1085FE90" w:rsidR="0040511C" w:rsidRDefault="0058376F" w:rsidP="00FD79B8">
      <w:pPr>
        <w:pStyle w:val="Default"/>
        <w:ind w:left="5040"/>
      </w:pPr>
      <w:r w:rsidRPr="005B0656">
        <w:t>Operations Flight Commander</w:t>
      </w:r>
    </w:p>
    <w:sectPr w:rsidR="0040511C" w:rsidSect="00E327DC">
      <w:headerReference w:type="default" r:id="rId10"/>
      <w:headerReference w:type="first" r:id="rId11"/>
      <w:type w:val="continuous"/>
      <w:pgSz w:w="12240" w:h="15840" w:code="1"/>
      <w:pgMar w:top="108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47B5D" w14:textId="77777777" w:rsidR="009023FF" w:rsidRDefault="009023FF">
      <w:r>
        <w:separator/>
      </w:r>
    </w:p>
  </w:endnote>
  <w:endnote w:type="continuationSeparator" w:id="0">
    <w:p w14:paraId="00941A4A" w14:textId="77777777" w:rsidR="009023FF" w:rsidRDefault="00902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pperplate Gothic Bold">
    <w:altName w:val="Sitka Small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89DC8" w14:textId="77777777" w:rsidR="009023FF" w:rsidRDefault="009023FF">
      <w:r>
        <w:separator/>
      </w:r>
    </w:p>
  </w:footnote>
  <w:footnote w:type="continuationSeparator" w:id="0">
    <w:p w14:paraId="423FFCED" w14:textId="77777777" w:rsidR="009023FF" w:rsidRDefault="009023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971500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F9FC80" w14:textId="4F1467D6" w:rsidR="00FD55E1" w:rsidRDefault="00FD55E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196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EE128A" w14:textId="7377A4CB" w:rsidR="00FD55E1" w:rsidRDefault="00FD55E1" w:rsidP="00FD55E1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08A52" w14:textId="757BD397" w:rsidR="00750E75" w:rsidRDefault="00B46A94" w:rsidP="005D72F3">
    <w:pPr>
      <w:pStyle w:val="LHDA"/>
      <w:spacing w:after="60"/>
      <w:rPr>
        <w:rFonts w:ascii="Copperplate Gothic Bold" w:hAnsi="Copperplate Gothic Bold"/>
        <w:sz w:val="24"/>
        <w:szCs w:val="24"/>
      </w:rPr>
    </w:pPr>
    <w:r>
      <w:rPr>
        <w:noProof/>
      </w:rPr>
      <w:drawing>
        <wp:anchor distT="0" distB="0" distL="114300" distR="114300" simplePos="0" relativeHeight="251659776" behindDoc="1" locked="0" layoutInCell="1" allowOverlap="1" wp14:anchorId="57D58B2E" wp14:editId="36415C90">
          <wp:simplePos x="0" y="0"/>
          <wp:positionH relativeFrom="column">
            <wp:posOffset>5570220</wp:posOffset>
          </wp:positionH>
          <wp:positionV relativeFrom="paragraph">
            <wp:posOffset>-86995</wp:posOffset>
          </wp:positionV>
          <wp:extent cx="800100" cy="1043671"/>
          <wp:effectExtent l="0" t="0" r="0" b="4445"/>
          <wp:wrapNone/>
          <wp:docPr id="1" name="Picture 1" descr="A close up of a sign&#10;&#10;Description generated with very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et 002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100" cy="10436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CC74DF2" w14:textId="7AF00E68" w:rsidR="00A20B86" w:rsidRDefault="00F740F9" w:rsidP="00D960A8">
    <w:pPr>
      <w:pStyle w:val="LHDA"/>
      <w:spacing w:after="60"/>
      <w:rPr>
        <w:rFonts w:ascii="Copperplate Gothic Bold" w:hAnsi="Copperplate Gothic Bold"/>
        <w:sz w:val="24"/>
        <w:szCs w:val="24"/>
      </w:rPr>
    </w:pPr>
    <w:r>
      <w:rPr>
        <w:rFonts w:ascii="Copperplate Gothic Bold" w:hAnsi="Copperplate Gothic Bold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1" layoutInCell="0" allowOverlap="1" wp14:anchorId="4A146CF3" wp14:editId="0CA47422">
              <wp:simplePos x="0" y="0"/>
              <wp:positionH relativeFrom="column">
                <wp:posOffset>-511810</wp:posOffset>
              </wp:positionH>
              <wp:positionV relativeFrom="page">
                <wp:posOffset>411480</wp:posOffset>
              </wp:positionV>
              <wp:extent cx="1005840" cy="1005840"/>
              <wp:effectExtent l="0" t="0" r="3810" b="3810"/>
              <wp:wrapNone/>
              <wp:docPr id="2" name="Text Box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" cy="1005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07E544" w14:textId="77777777" w:rsidR="00A15F10" w:rsidRDefault="005D72F3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665E26" wp14:editId="5236C7BF">
                                <wp:extent cx="904240" cy="909320"/>
                                <wp:effectExtent l="19050" t="0" r="0" b="0"/>
                                <wp:docPr id="14" name="Picture 14" descr="Dodseal Blu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Dodseal Blu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04240" cy="9093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45720" tIns="45720" rIns="4572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146CF3" id="_x0000_t202" coordsize="21600,21600" o:spt="202" path="m,l,21600r21600,l21600,xe">
              <v:stroke joinstyle="miter"/>
              <v:path gradientshapeok="t" o:connecttype="rect"/>
            </v:shapetype>
            <v:shape id="Text Box 118" o:spid="_x0000_s1026" type="#_x0000_t202" style="position:absolute;left:0;text-align:left;margin-left:-40.3pt;margin-top:32.4pt;width:79.2pt;height:79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" o:allowincell="f" filled="f" stroked="f">
              <v:textbox inset="3.6pt,,3.6pt">
                <w:txbxContent>
                  <w:p w14:paraId="1C07E544" w14:textId="77777777" w:rsidR="00A15F10" w:rsidRDefault="005D72F3">
                    <w:r>
                      <w:rPr>
                        <w:noProof/>
                      </w:rPr>
                      <w:drawing>
                        <wp:inline distT="0" distB="0" distL="0" distR="0" wp14:anchorId="60665E26" wp14:editId="5236C7BF">
                          <wp:extent cx="904240" cy="909320"/>
                          <wp:effectExtent l="19050" t="0" r="0" b="0"/>
                          <wp:docPr id="14" name="Picture 14" descr="Dodseal Blu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 descr="Dodseal Blu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04240" cy="9093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="005D72F3" w:rsidRPr="00FE2D3A">
      <w:rPr>
        <w:rFonts w:ascii="Copperplate Gothic Bold" w:hAnsi="Copperplate Gothic Bold"/>
        <w:sz w:val="24"/>
        <w:szCs w:val="24"/>
      </w:rPr>
      <w:t>department of the air force</w:t>
    </w:r>
  </w:p>
  <w:p w14:paraId="150614CF" w14:textId="22280CB2" w:rsidR="00A20B86" w:rsidRDefault="00D960A8" w:rsidP="00D960A8">
    <w:pPr>
      <w:pStyle w:val="LHDA"/>
      <w:tabs>
        <w:tab w:val="center" w:pos="4680"/>
        <w:tab w:val="right" w:pos="9360"/>
      </w:tabs>
      <w:spacing w:after="60"/>
      <w:jc w:val="left"/>
      <w:rPr>
        <w:rFonts w:ascii="Copperplate Gothic Bold" w:hAnsi="Copperplate Gothic Bold"/>
        <w:sz w:val="21"/>
        <w:szCs w:val="21"/>
      </w:rPr>
    </w:pPr>
    <w:r>
      <w:rPr>
        <w:rFonts w:ascii="Copperplate Gothic Bold" w:hAnsi="Copperplate Gothic Bold"/>
        <w:sz w:val="21"/>
        <w:szCs w:val="21"/>
      </w:rPr>
      <w:tab/>
    </w:r>
    <w:r w:rsidR="00A20B86" w:rsidRPr="00A20B86">
      <w:rPr>
        <w:rFonts w:ascii="Copperplate Gothic Bold" w:hAnsi="Copperplate Gothic Bold"/>
        <w:sz w:val="21"/>
        <w:szCs w:val="21"/>
      </w:rPr>
      <w:t>AFROTC DETACHMENT 002 (AETC)</w:t>
    </w:r>
    <w:r>
      <w:rPr>
        <w:rFonts w:ascii="Copperplate Gothic Bold" w:hAnsi="Copperplate Gothic Bold"/>
        <w:sz w:val="21"/>
        <w:szCs w:val="21"/>
      </w:rPr>
      <w:tab/>
    </w:r>
  </w:p>
  <w:p w14:paraId="2558FF26" w14:textId="77777777" w:rsidR="00A15F10" w:rsidRDefault="00A20B86" w:rsidP="00D960A8">
    <w:pPr>
      <w:pStyle w:val="LHDA"/>
      <w:spacing w:after="60"/>
      <w:rPr>
        <w:rFonts w:ascii="Courier New" w:hAnsi="Courier New"/>
      </w:rPr>
    </w:pPr>
    <w:r w:rsidRPr="00A20B86">
      <w:rPr>
        <w:rFonts w:ascii="Copperplate Gothic Bold" w:hAnsi="Copperplate Gothic Bold"/>
        <w:sz w:val="21"/>
        <w:szCs w:val="21"/>
      </w:rPr>
      <w:t>CALIFORNIA STATE UNIVERSITY – SAN BERNARDINO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F0BF0"/>
    <w:multiLevelType w:val="hybridMultilevel"/>
    <w:tmpl w:val="18C82FFE"/>
    <w:lvl w:ilvl="0" w:tplc="87EE438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 w15:restartNumberingAfterBreak="0">
    <w:nsid w:val="23651B41"/>
    <w:multiLevelType w:val="hybridMultilevel"/>
    <w:tmpl w:val="642C8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F83971"/>
    <w:multiLevelType w:val="hybridMultilevel"/>
    <w:tmpl w:val="33BE7A8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E3FDC"/>
    <w:multiLevelType w:val="hybridMultilevel"/>
    <w:tmpl w:val="4D40F4F8"/>
    <w:lvl w:ilvl="0" w:tplc="905EFC16">
      <w:start w:val="1"/>
      <w:numFmt w:val="decimal"/>
      <w:pStyle w:val="Paragraph"/>
      <w:lvlText w:val="%1."/>
      <w:lvlJc w:val="left"/>
      <w:pPr>
        <w:tabs>
          <w:tab w:val="num" w:pos="8640"/>
        </w:tabs>
        <w:ind w:left="8280" w:firstLine="0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720"/>
        </w:tabs>
        <w:ind w:left="9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440"/>
        </w:tabs>
        <w:ind w:left="10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160"/>
        </w:tabs>
        <w:ind w:left="11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1880"/>
        </w:tabs>
        <w:ind w:left="11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2600"/>
        </w:tabs>
        <w:ind w:left="12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3320"/>
        </w:tabs>
        <w:ind w:left="13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4040"/>
        </w:tabs>
        <w:ind w:left="14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4760"/>
        </w:tabs>
        <w:ind w:left="14760" w:hanging="180"/>
      </w:pPr>
    </w:lvl>
  </w:abstractNum>
  <w:abstractNum w:abstractNumId="4" w15:restartNumberingAfterBreak="0">
    <w:nsid w:val="377D702B"/>
    <w:multiLevelType w:val="hybridMultilevel"/>
    <w:tmpl w:val="4E406E8C"/>
    <w:lvl w:ilvl="0" w:tplc="67F22E8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48845A4"/>
    <w:multiLevelType w:val="hybridMultilevel"/>
    <w:tmpl w:val="1F042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C7A5D"/>
    <w:multiLevelType w:val="hybridMultilevel"/>
    <w:tmpl w:val="FDCC44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22D"/>
    <w:rsid w:val="000037F3"/>
    <w:rsid w:val="0001262E"/>
    <w:rsid w:val="00014CE8"/>
    <w:rsid w:val="00024D00"/>
    <w:rsid w:val="0003012D"/>
    <w:rsid w:val="00032B0D"/>
    <w:rsid w:val="00040008"/>
    <w:rsid w:val="000416E6"/>
    <w:rsid w:val="000445DE"/>
    <w:rsid w:val="00045AD6"/>
    <w:rsid w:val="00046652"/>
    <w:rsid w:val="00051E56"/>
    <w:rsid w:val="00061660"/>
    <w:rsid w:val="0007036F"/>
    <w:rsid w:val="000737BD"/>
    <w:rsid w:val="00080D59"/>
    <w:rsid w:val="00086CE4"/>
    <w:rsid w:val="0008704D"/>
    <w:rsid w:val="000A1B3B"/>
    <w:rsid w:val="000A1C8B"/>
    <w:rsid w:val="000C5A88"/>
    <w:rsid w:val="000D2A38"/>
    <w:rsid w:val="000D6875"/>
    <w:rsid w:val="000E052F"/>
    <w:rsid w:val="000F42FC"/>
    <w:rsid w:val="001044BD"/>
    <w:rsid w:val="00122FA0"/>
    <w:rsid w:val="001323D7"/>
    <w:rsid w:val="001348B7"/>
    <w:rsid w:val="0013668A"/>
    <w:rsid w:val="001456E9"/>
    <w:rsid w:val="00154D76"/>
    <w:rsid w:val="001601EC"/>
    <w:rsid w:val="00170AB7"/>
    <w:rsid w:val="00194ACE"/>
    <w:rsid w:val="00195046"/>
    <w:rsid w:val="001A0286"/>
    <w:rsid w:val="001C4E77"/>
    <w:rsid w:val="001D080D"/>
    <w:rsid w:val="001E2FDA"/>
    <w:rsid w:val="0022616B"/>
    <w:rsid w:val="00233BF0"/>
    <w:rsid w:val="00241475"/>
    <w:rsid w:val="00252939"/>
    <w:rsid w:val="00252E27"/>
    <w:rsid w:val="002556EE"/>
    <w:rsid w:val="00273460"/>
    <w:rsid w:val="002B5441"/>
    <w:rsid w:val="002C006B"/>
    <w:rsid w:val="002C0FF1"/>
    <w:rsid w:val="002D26E4"/>
    <w:rsid w:val="002D4ECA"/>
    <w:rsid w:val="002E3C21"/>
    <w:rsid w:val="002E4420"/>
    <w:rsid w:val="002E4A0B"/>
    <w:rsid w:val="002F7A1D"/>
    <w:rsid w:val="00307360"/>
    <w:rsid w:val="00313DBD"/>
    <w:rsid w:val="00331E62"/>
    <w:rsid w:val="00342A9E"/>
    <w:rsid w:val="0037208D"/>
    <w:rsid w:val="003C7D13"/>
    <w:rsid w:val="003D3036"/>
    <w:rsid w:val="003E155E"/>
    <w:rsid w:val="003F339A"/>
    <w:rsid w:val="0040511C"/>
    <w:rsid w:val="004317AE"/>
    <w:rsid w:val="00431E8F"/>
    <w:rsid w:val="00452D7C"/>
    <w:rsid w:val="00452F17"/>
    <w:rsid w:val="00471164"/>
    <w:rsid w:val="00473568"/>
    <w:rsid w:val="00477E9D"/>
    <w:rsid w:val="00490032"/>
    <w:rsid w:val="00491A9C"/>
    <w:rsid w:val="004A4984"/>
    <w:rsid w:val="004A7F86"/>
    <w:rsid w:val="004E5D7A"/>
    <w:rsid w:val="005045A2"/>
    <w:rsid w:val="0050667E"/>
    <w:rsid w:val="00512AC1"/>
    <w:rsid w:val="00525B8B"/>
    <w:rsid w:val="005306FA"/>
    <w:rsid w:val="005372F0"/>
    <w:rsid w:val="00575C7F"/>
    <w:rsid w:val="0058376F"/>
    <w:rsid w:val="00597F7C"/>
    <w:rsid w:val="005A12A3"/>
    <w:rsid w:val="005A24C3"/>
    <w:rsid w:val="005A6EFC"/>
    <w:rsid w:val="005B0656"/>
    <w:rsid w:val="005C2B4D"/>
    <w:rsid w:val="005D72F3"/>
    <w:rsid w:val="00604754"/>
    <w:rsid w:val="00614E43"/>
    <w:rsid w:val="006237A1"/>
    <w:rsid w:val="00643ACC"/>
    <w:rsid w:val="0066162E"/>
    <w:rsid w:val="006966CA"/>
    <w:rsid w:val="006A2A50"/>
    <w:rsid w:val="006A72AA"/>
    <w:rsid w:val="006B4B7A"/>
    <w:rsid w:val="006C3415"/>
    <w:rsid w:val="006C7CC1"/>
    <w:rsid w:val="006D4D57"/>
    <w:rsid w:val="006E53DF"/>
    <w:rsid w:val="00700886"/>
    <w:rsid w:val="0072724E"/>
    <w:rsid w:val="007445E2"/>
    <w:rsid w:val="00750E75"/>
    <w:rsid w:val="007524F3"/>
    <w:rsid w:val="00762991"/>
    <w:rsid w:val="00765511"/>
    <w:rsid w:val="00795D64"/>
    <w:rsid w:val="007A0B0D"/>
    <w:rsid w:val="007C07BA"/>
    <w:rsid w:val="007F34AC"/>
    <w:rsid w:val="008054C6"/>
    <w:rsid w:val="00810EBF"/>
    <w:rsid w:val="008111D6"/>
    <w:rsid w:val="0082504C"/>
    <w:rsid w:val="008255E9"/>
    <w:rsid w:val="00836B9A"/>
    <w:rsid w:val="00842661"/>
    <w:rsid w:val="0086022D"/>
    <w:rsid w:val="00862117"/>
    <w:rsid w:val="008642EC"/>
    <w:rsid w:val="008752A0"/>
    <w:rsid w:val="00880450"/>
    <w:rsid w:val="00884C1A"/>
    <w:rsid w:val="00885F33"/>
    <w:rsid w:val="008860C0"/>
    <w:rsid w:val="008B4FEB"/>
    <w:rsid w:val="008C1B3B"/>
    <w:rsid w:val="008E6303"/>
    <w:rsid w:val="008F20BC"/>
    <w:rsid w:val="008F7022"/>
    <w:rsid w:val="009015F2"/>
    <w:rsid w:val="009023FF"/>
    <w:rsid w:val="0091114F"/>
    <w:rsid w:val="00914066"/>
    <w:rsid w:val="009149EF"/>
    <w:rsid w:val="00934BD9"/>
    <w:rsid w:val="0093602A"/>
    <w:rsid w:val="00943717"/>
    <w:rsid w:val="009C1D23"/>
    <w:rsid w:val="009C3EF5"/>
    <w:rsid w:val="009C7BB5"/>
    <w:rsid w:val="009E316B"/>
    <w:rsid w:val="009E58C7"/>
    <w:rsid w:val="00A142FB"/>
    <w:rsid w:val="00A15F10"/>
    <w:rsid w:val="00A20B86"/>
    <w:rsid w:val="00A5559B"/>
    <w:rsid w:val="00A61C9D"/>
    <w:rsid w:val="00A8196A"/>
    <w:rsid w:val="00AA182F"/>
    <w:rsid w:val="00AA49F2"/>
    <w:rsid w:val="00AE4335"/>
    <w:rsid w:val="00AF20E8"/>
    <w:rsid w:val="00AF438B"/>
    <w:rsid w:val="00B132D8"/>
    <w:rsid w:val="00B333AB"/>
    <w:rsid w:val="00B425F0"/>
    <w:rsid w:val="00B46A94"/>
    <w:rsid w:val="00B55217"/>
    <w:rsid w:val="00B71F2A"/>
    <w:rsid w:val="00B8077F"/>
    <w:rsid w:val="00B84169"/>
    <w:rsid w:val="00B96B37"/>
    <w:rsid w:val="00BA1A6D"/>
    <w:rsid w:val="00BB09D9"/>
    <w:rsid w:val="00BC2FCE"/>
    <w:rsid w:val="00BC5C79"/>
    <w:rsid w:val="00BF005A"/>
    <w:rsid w:val="00C0271D"/>
    <w:rsid w:val="00C339B7"/>
    <w:rsid w:val="00C66456"/>
    <w:rsid w:val="00C86CBB"/>
    <w:rsid w:val="00C87347"/>
    <w:rsid w:val="00CA3E21"/>
    <w:rsid w:val="00CB02BF"/>
    <w:rsid w:val="00CB0B18"/>
    <w:rsid w:val="00CB2CE5"/>
    <w:rsid w:val="00CC060F"/>
    <w:rsid w:val="00CF2A26"/>
    <w:rsid w:val="00D01E95"/>
    <w:rsid w:val="00D50086"/>
    <w:rsid w:val="00D616B4"/>
    <w:rsid w:val="00D92171"/>
    <w:rsid w:val="00D9605A"/>
    <w:rsid w:val="00D960A8"/>
    <w:rsid w:val="00DA5FAD"/>
    <w:rsid w:val="00E008A4"/>
    <w:rsid w:val="00E02E32"/>
    <w:rsid w:val="00E033BF"/>
    <w:rsid w:val="00E110AC"/>
    <w:rsid w:val="00E12DAA"/>
    <w:rsid w:val="00E13EFC"/>
    <w:rsid w:val="00E327DC"/>
    <w:rsid w:val="00E41AEA"/>
    <w:rsid w:val="00E5020D"/>
    <w:rsid w:val="00E66233"/>
    <w:rsid w:val="00E7548E"/>
    <w:rsid w:val="00EB7EE7"/>
    <w:rsid w:val="00EC5499"/>
    <w:rsid w:val="00ED4F48"/>
    <w:rsid w:val="00ED5E4D"/>
    <w:rsid w:val="00EE47B0"/>
    <w:rsid w:val="00EE4840"/>
    <w:rsid w:val="00EF5E47"/>
    <w:rsid w:val="00EF6B27"/>
    <w:rsid w:val="00EF75E4"/>
    <w:rsid w:val="00F01713"/>
    <w:rsid w:val="00F32B66"/>
    <w:rsid w:val="00F32E33"/>
    <w:rsid w:val="00F35F57"/>
    <w:rsid w:val="00F57F06"/>
    <w:rsid w:val="00F60BA0"/>
    <w:rsid w:val="00F72C7F"/>
    <w:rsid w:val="00F740F9"/>
    <w:rsid w:val="00F90A10"/>
    <w:rsid w:val="00FA02EA"/>
    <w:rsid w:val="00FA0331"/>
    <w:rsid w:val="00FA647C"/>
    <w:rsid w:val="00FB4375"/>
    <w:rsid w:val="00FC46C6"/>
    <w:rsid w:val="00FC6168"/>
    <w:rsid w:val="00FD55E1"/>
    <w:rsid w:val="00FD79B8"/>
    <w:rsid w:val="00FE2D3A"/>
    <w:rsid w:val="00FE5ECB"/>
    <w:rsid w:val="00FF1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2BDE2C"/>
  <w15:docId w15:val="{25A9869C-E92F-42B6-9549-570D8391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52F17"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rsid w:val="00452F17"/>
    <w:pPr>
      <w:keepNext/>
      <w:jc w:val="center"/>
      <w:outlineLvl w:val="0"/>
    </w:pPr>
  </w:style>
  <w:style w:type="paragraph" w:styleId="Heading2">
    <w:name w:val="heading 2"/>
    <w:basedOn w:val="Normal"/>
    <w:next w:val="Normal"/>
    <w:qFormat/>
    <w:rsid w:val="00452F17"/>
    <w:pPr>
      <w:keepNext/>
      <w:ind w:left="720"/>
      <w:outlineLvl w:val="1"/>
    </w:pPr>
    <w:rPr>
      <w:b/>
      <w:color w:val="000080"/>
      <w:sz w:val="1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D26E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52F17"/>
    <w:pPr>
      <w:jc w:val="center"/>
    </w:pPr>
    <w:rPr>
      <w:rFonts w:ascii="Helvetica" w:hAnsi="Helvetica"/>
      <w:b/>
      <w:bCs/>
    </w:rPr>
  </w:style>
  <w:style w:type="paragraph" w:styleId="Subtitle">
    <w:name w:val="Subtitle"/>
    <w:basedOn w:val="Normal"/>
    <w:qFormat/>
    <w:rsid w:val="00452F17"/>
    <w:pPr>
      <w:jc w:val="center"/>
    </w:pPr>
    <w:rPr>
      <w:rFonts w:ascii="Helvetica" w:hAnsi="Helvetica"/>
      <w:b/>
      <w:caps/>
      <w:sz w:val="16"/>
    </w:rPr>
  </w:style>
  <w:style w:type="paragraph" w:styleId="BodyText">
    <w:name w:val="Body Text"/>
    <w:basedOn w:val="Normal"/>
    <w:rsid w:val="00452F17"/>
    <w:rPr>
      <w:rFonts w:ascii="Helvetica" w:hAnsi="Helvetica"/>
      <w:b/>
      <w:sz w:val="16"/>
    </w:rPr>
  </w:style>
  <w:style w:type="paragraph" w:styleId="Header">
    <w:name w:val="header"/>
    <w:basedOn w:val="Normal"/>
    <w:link w:val="HeaderChar"/>
    <w:uiPriority w:val="99"/>
    <w:rsid w:val="00452F17"/>
    <w:pPr>
      <w:tabs>
        <w:tab w:val="center" w:pos="4320"/>
        <w:tab w:val="right" w:pos="8640"/>
      </w:tabs>
    </w:pPr>
  </w:style>
  <w:style w:type="paragraph" w:customStyle="1" w:styleId="CompanyName">
    <w:name w:val="Company Name"/>
    <w:basedOn w:val="Subtitle"/>
    <w:rsid w:val="00452F17"/>
    <w:rPr>
      <w:rFonts w:ascii="Arial" w:hAnsi="Arial" w:cs="Arial"/>
      <w:color w:val="000080"/>
    </w:rPr>
  </w:style>
  <w:style w:type="paragraph" w:styleId="Footer">
    <w:name w:val="footer"/>
    <w:basedOn w:val="Normal"/>
    <w:rsid w:val="00452F17"/>
    <w:pPr>
      <w:tabs>
        <w:tab w:val="center" w:pos="4320"/>
        <w:tab w:val="right" w:pos="8640"/>
      </w:tabs>
      <w:spacing w:before="280"/>
    </w:pPr>
    <w:rPr>
      <w:sz w:val="12"/>
    </w:rPr>
  </w:style>
  <w:style w:type="paragraph" w:customStyle="1" w:styleId="LHDA">
    <w:name w:val="LHDA"/>
    <w:basedOn w:val="Title"/>
    <w:rsid w:val="00452F17"/>
    <w:rPr>
      <w:rFonts w:ascii="Arial" w:hAnsi="Arial" w:cs="Arial"/>
      <w:caps/>
      <w:color w:val="000080"/>
      <w:sz w:val="22"/>
    </w:rPr>
  </w:style>
  <w:style w:type="paragraph" w:styleId="BalloonText">
    <w:name w:val="Balloon Text"/>
    <w:basedOn w:val="Normal"/>
    <w:semiHidden/>
    <w:rsid w:val="00452F17"/>
    <w:rPr>
      <w:rFonts w:ascii="Tahoma" w:hAnsi="Tahoma" w:cs="Helvetica"/>
      <w:sz w:val="16"/>
      <w:szCs w:val="16"/>
    </w:rPr>
  </w:style>
  <w:style w:type="paragraph" w:customStyle="1" w:styleId="BlackDODSeal">
    <w:name w:val="BlackDODSeal"/>
    <w:rsid w:val="00452F17"/>
    <w:pPr>
      <w:jc w:val="center"/>
    </w:pPr>
    <w:rPr>
      <w:rFonts w:ascii="Arial" w:hAnsi="Arial"/>
      <w:b/>
      <w:caps/>
      <w:color w:val="000000"/>
      <w:sz w:val="22"/>
    </w:rPr>
  </w:style>
  <w:style w:type="paragraph" w:styleId="PlainText">
    <w:name w:val="Plain Text"/>
    <w:basedOn w:val="Normal"/>
    <w:link w:val="PlainTextChar"/>
    <w:uiPriority w:val="99"/>
    <w:unhideWhenUsed/>
    <w:rsid w:val="008642EC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642EC"/>
    <w:rPr>
      <w:rFonts w:ascii="Consolas" w:eastAsia="Calibri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8642EC"/>
    <w:pPr>
      <w:ind w:left="720"/>
    </w:pPr>
    <w:rPr>
      <w:rFonts w:ascii="Times New Roman" w:hAnsi="Times New Roman"/>
    </w:rPr>
  </w:style>
  <w:style w:type="character" w:customStyle="1" w:styleId="TitleChar">
    <w:name w:val="Title Char"/>
    <w:basedOn w:val="DefaultParagraphFont"/>
    <w:link w:val="Title"/>
    <w:rsid w:val="00491A9C"/>
    <w:rPr>
      <w:rFonts w:ascii="Helvetica" w:hAnsi="Helvetica"/>
      <w:b/>
      <w:bCs/>
      <w:sz w:val="24"/>
    </w:rPr>
  </w:style>
  <w:style w:type="character" w:customStyle="1" w:styleId="Heading3Char">
    <w:name w:val="Heading 3 Char"/>
    <w:basedOn w:val="DefaultParagraphFont"/>
    <w:link w:val="Heading3"/>
    <w:semiHidden/>
    <w:rsid w:val="002D26E4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customStyle="1" w:styleId="Attachment">
    <w:name w:val="Attachment"/>
    <w:rsid w:val="002D26E4"/>
    <w:pPr>
      <w:spacing w:before="480"/>
    </w:pPr>
    <w:rPr>
      <w:snapToGrid w:val="0"/>
      <w:sz w:val="24"/>
      <w:szCs w:val="24"/>
    </w:rPr>
  </w:style>
  <w:style w:type="paragraph" w:customStyle="1" w:styleId="SUBJECT">
    <w:name w:val="SUBJECT"/>
    <w:next w:val="Paragraph"/>
    <w:rsid w:val="002D26E4"/>
    <w:pPr>
      <w:tabs>
        <w:tab w:val="left" w:pos="1200"/>
      </w:tabs>
      <w:spacing w:before="240"/>
      <w:ind w:left="1200" w:hanging="1200"/>
    </w:pPr>
    <w:rPr>
      <w:snapToGrid w:val="0"/>
      <w:sz w:val="24"/>
      <w:szCs w:val="24"/>
    </w:rPr>
  </w:style>
  <w:style w:type="paragraph" w:styleId="Signature">
    <w:name w:val="Signature"/>
    <w:basedOn w:val="Normal"/>
    <w:link w:val="SignatureChar"/>
    <w:rsid w:val="002D26E4"/>
    <w:pPr>
      <w:spacing w:before="960"/>
      <w:ind w:left="4200"/>
    </w:pPr>
    <w:rPr>
      <w:rFonts w:ascii="Times New Roman" w:hAnsi="Times New Roman"/>
      <w:snapToGrid w:val="0"/>
      <w:szCs w:val="24"/>
    </w:rPr>
  </w:style>
  <w:style w:type="character" w:customStyle="1" w:styleId="SignatureChar">
    <w:name w:val="Signature Char"/>
    <w:basedOn w:val="DefaultParagraphFont"/>
    <w:link w:val="Signature"/>
    <w:rsid w:val="002D26E4"/>
    <w:rPr>
      <w:snapToGrid w:val="0"/>
      <w:sz w:val="24"/>
      <w:szCs w:val="24"/>
    </w:rPr>
  </w:style>
  <w:style w:type="paragraph" w:customStyle="1" w:styleId="Paragraph">
    <w:name w:val="Paragraph"/>
    <w:rsid w:val="002D26E4"/>
    <w:pPr>
      <w:numPr>
        <w:numId w:val="4"/>
      </w:numPr>
      <w:spacing w:before="240"/>
      <w:jc w:val="both"/>
    </w:pPr>
    <w:rPr>
      <w:snapToGrid w:val="0"/>
      <w:sz w:val="24"/>
      <w:szCs w:val="24"/>
    </w:rPr>
  </w:style>
  <w:style w:type="character" w:styleId="Hyperlink">
    <w:name w:val="Hyperlink"/>
    <w:rsid w:val="002D26E4"/>
    <w:rPr>
      <w:color w:val="0000FF"/>
      <w:u w:val="single"/>
    </w:rPr>
  </w:style>
  <w:style w:type="paragraph" w:customStyle="1" w:styleId="Default">
    <w:name w:val="Default"/>
    <w:rsid w:val="009C1D23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524F3"/>
    <w:rPr>
      <w:color w:val="808080"/>
      <w:shd w:val="clear" w:color="auto" w:fill="E6E6E6"/>
    </w:rPr>
  </w:style>
  <w:style w:type="character" w:customStyle="1" w:styleId="HeaderChar">
    <w:name w:val="Header Char"/>
    <w:basedOn w:val="DefaultParagraphFont"/>
    <w:link w:val="Header"/>
    <w:uiPriority w:val="99"/>
    <w:rsid w:val="00FD55E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91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neiderA\Documents\LH_AETC_Blu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F139645CF2ED49B161273BF195BB76" ma:contentTypeVersion="0" ma:contentTypeDescription="Create a new document." ma:contentTypeScope="" ma:versionID="5967e59305566bdd8f4f530cf648e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265EC3-8DD3-4991-B699-F00B512759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8A88AA-E37C-4B80-9CCB-7B3BC4E6CDDB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7E855F8C-19EC-4A0E-8789-8D1F21C392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LH_AETC_Blue.dotx</Template>
  <TotalTime>1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AETC</vt:lpstr>
    </vt:vector>
  </TitlesOfParts>
  <Company>AETC/A6OK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AETC</dc:title>
  <dc:subject>Blue Letterhead</dc:subject>
  <dc:creator>SchneiderA</dc:creator>
  <cp:keywords>AETC Blue Letterhead Template</cp:keywords>
  <cp:lastModifiedBy>Marissa Moreno</cp:lastModifiedBy>
  <cp:revision>2</cp:revision>
  <cp:lastPrinted>2016-11-22T18:28:00Z</cp:lastPrinted>
  <dcterms:created xsi:type="dcterms:W3CDTF">2018-04-24T06:42:00Z</dcterms:created>
  <dcterms:modified xsi:type="dcterms:W3CDTF">2018-04-24T06:42:00Z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0x010100F4F139645CF2ED49B161273BF195BB76</vt:lpwstr>
  </property>
</Properties>
</file>